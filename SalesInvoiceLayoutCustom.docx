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7605CE65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 UG/50102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1[1]" w:storeItemID="{1F3B8C6D-1499-4D53-8145-3C6EE876DE6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5F4B64F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 UG/50102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 UG/50102/'" w:xpath="/ns0:NavWordReportXmlPart[1]/ns0:Header[1]/ns0:CompanyAddress1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6A6D168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44DBD0B0" w14:textId="77777777">
        <w:trPr>
          <w:cantSplit/>
          <w:trHeight w:val="301"/>
        </w:trPr>
        <w:sdt>
          <w:sdtPr>
            <w:alias w:val="#Nav: /Header/CustomerAddress2"/>
            <w:tag w:val="#Nav: Standard Sales - Invoice UG/50102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2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57CBEFF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 UG/50102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2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45C22A4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19167325" w14:textId="77777777">
        <w:trPr>
          <w:cantSplit/>
          <w:trHeight w:val="301"/>
        </w:trPr>
        <w:sdt>
          <w:sdtPr>
            <w:alias w:val="#Nav: /Header/CustomerAddress3"/>
            <w:tag w:val="#Nav: Standard Sales - Invoice UG/50102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3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3FE1B7F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 UG/50102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3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515A87B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2EC1B281" w14:textId="77777777">
        <w:trPr>
          <w:cantSplit/>
          <w:trHeight w:val="301"/>
        </w:trPr>
        <w:sdt>
          <w:sdtPr>
            <w:alias w:val="#Nav: /Header/CustomerAddress4"/>
            <w:tag w:val="#Nav: Standard Sales - Invoice UG/50102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4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0D4C143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 UG/50102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4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AB0E15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361BEEB2" w14:textId="77777777">
        <w:trPr>
          <w:cantSplit/>
          <w:trHeight w:val="301"/>
        </w:trPr>
        <w:sdt>
          <w:sdtPr>
            <w:alias w:val="#Nav: /Header/CustomerAddress5"/>
            <w:tag w:val="#Nav: Standard Sales - Invoice UG/50102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5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57E9C7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 UG/50102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5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3EA7600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20DB389B" w14:textId="77777777">
        <w:trPr>
          <w:cantSplit/>
          <w:trHeight w:val="284"/>
        </w:trPr>
        <w:sdt>
          <w:sdtPr>
            <w:alias w:val="#Nav: /Header/CustomerAddress6"/>
            <w:tag w:val="#Nav: Standard Sales - Invoice UG/50102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 UG/50102/'" w:xpath="/ns0:NavWordReportXmlPart[1]/ns0:Header[1]/ns0:CustomerAddress6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68A0E9B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 UG/50102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 UG/50102/'" w:xpath="/ns0:NavWordReportXmlPart[1]/ns0:Header[1]/ns0:CompanyAddress6[1]" w:storeItemID="{1F3B8C6D-1499-4D53-8145-3C6EE876DE6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 w14:paraId="0032330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5A66C215" w14:textId="77777777">
        <w:trPr>
          <w:cantSplit/>
          <w:trHeight w:val="284"/>
        </w:trPr>
        <w:sdt>
          <w:sdtPr>
            <w:alias w:val="#Nav: /Header/CustomerAddress7"/>
            <w:tag w:val="#Nav: Standard Sales - Invoice UG/50102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 UG/50102/'" w:xpath="/ns0:NavWordReportXmlPart[1]/ns0:Header[1]/ns0:CustomerAddress7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15174F3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13C2C" w14:paraId="3A473FC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 UG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 UG/50102/'" w:xpath="/ns0:NavWordReportXmlPart[1]/ns0:Header[1]/ns0:CompanyLegalOffice_Lbl[1]" w:storeItemID="{1F3B8C6D-1499-4D53-8145-3C6EE876DE6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 UG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 UG/50102/'" w:xpath="/ns0:NavWordReportXmlPart[1]/ns0:Header[1]/ns0:CompanyLegalOffice[1]" w:storeItemID="{1F3B8C6D-1499-4D53-8145-3C6EE876DE6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0DBBA126" w14:textId="77777777">
        <w:trPr>
          <w:cantSplit/>
          <w:trHeight w:val="284"/>
        </w:trPr>
        <w:sdt>
          <w:sdtPr>
            <w:alias w:val="#Nav: /Header/CustomerAddress8"/>
            <w:tag w:val="#Nav: Standard Sales - Invoice UG/50102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 UG/50102/'" w:xpath="/ns0:NavWordReportXmlPart[1]/ns0:Header[1]/ns0:CustomerAddress8[1]" w:storeItemID="{1F3B8C6D-1499-4D53-8145-3C6EE876DE6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 w14:paraId="3330851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676E4E38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221EA5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0F942BF7" w14:textId="77777777">
        <w:trPr>
          <w:trHeight w:val="409"/>
        </w:trPr>
        <w:sdt>
          <w:sdtPr>
            <w:alias w:val="#Nav: /Header/YourReference_Header_Lbl"/>
            <w:tag w:val="#Nav: Standard Sales - Invoice UG/50102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 w14:paraId="1A2927D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 UG/50102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 UG/50102/'" w:xpath="/ns0:NavWordReportXmlPart[1]/ns0:Header[1]/ns0:SalesPersonBlank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37EB0BBF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 UG/50102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 UG/50102/'" w:xpath="/ns0:NavWordReportXmlPart[1]/ns0:Header[1]/ns0:DueDate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 w14:paraId="4F2E7CA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 UG/50102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 UG/50102/'" w:xpath="/ns0:NavWordReportXmlPart[1]/ns0:Header[1]/ns0:PaymentTermsDescription_Lbl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4570B31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6376CAA0" w14:textId="77777777">
        <w:trPr>
          <w:trHeight w:val="742"/>
        </w:trPr>
        <w:sdt>
          <w:sdtPr>
            <w:alias w:val="#Nav: /Header/YourReference_Header"/>
            <w:tag w:val="#Nav: Standard Sales - Invoice UG/50102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YourReference_Header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 w14:paraId="426760B2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 UG/50102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 UG/50102/'" w:xpath="/ns0:NavWordReportXmlPart[1]/ns0:Header[1]/ns0:SalesPersonName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12F56ED3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 UG/50102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 UG/50102/'" w:xpath="/ns0:NavWordReportXmlPart[1]/ns0:Header[1]/ns0:DueDate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6CA9462D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 UG/50102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 UG/50102/'" w:xpath="/ns0:NavWordReportXmlPart[1]/ns0:Header[1]/ns0:PaymentTermsDescription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34F62F06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3AFDB71D" w14:textId="77777777">
        <w:trPr>
          <w:trHeight w:val="394"/>
        </w:trPr>
        <w:sdt>
          <w:sdtPr>
            <w:alias w:val="#Nav: /Header/OrderNo_Lbl"/>
            <w:tag w:val="#Nav: Standard Sales - Invoice UG/50102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 UG/50102/'" w:xpath="/ns0:NavWordReportXmlPart[1]/ns0:Header[1]/ns0:OrderNo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F4846F9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 UG/50102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 UG/50102/'" w:xpath="/ns0:NavWordReportXmlPart[1]/ns0:Header[1]/ns0:ShipmentMethodDescription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72D7990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 UG/50102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 UG/50102/'" w:xpath="/ns0:NavWordReportXmlPart[1]/ns0:Header[1]/ns0:PaymentMethodDescription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 w14:paraId="54172BF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 UG/50102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 UG/50102/'" w:xpath="/ns0:NavWordReportXmlPart[1]/ns0:Header[1]/ns0:PaymentReference_Lbl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17FF5F7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2A2EA633" w14:textId="77777777">
        <w:trPr>
          <w:trHeight w:val="758"/>
        </w:trPr>
        <w:sdt>
          <w:sdtPr>
            <w:alias w:val="#Nav: /Header/OrderNo"/>
            <w:tag w:val="#Nav: Standard Sales - Invoice UG/50102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 UG/50102/'" w:xpath="/ns0:NavWordReportXmlPart[1]/ns0:Header[1]/ns0:OrderNo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3266A270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 UG/50102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 UG/50102/'" w:xpath="/ns0:NavWordReportXmlPart[1]/ns0:Header[1]/ns0:ShipmentMethodDescription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2672606E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 UG/50102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 UG/50102/'" w:xpath="/ns0:NavWordReportXmlPart[1]/ns0:Header[1]/ns0:PaymentMethodDescription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 w14:paraId="0CEA2937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 UG/50102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 UG/50102/'" w:xpath="/ns0:NavWordReportXmlPart[1]/ns0:Header[1]/ns0:PaymentReference[1]" w:storeItemID="{1F3B8C6D-1499-4D53-8145-3C6EE876DE6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0E3BE0E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28F75F38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5AAACE8A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65C26011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 UG/50102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_Lbl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6CEC6781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Pr="00CC1258" w:rsidR="008F5685" w:rsidP="00D54DEE" w:rsidRDefault="00CC1258" w14:paraId="444BBF51" w14:textId="26C8A156">
            <w:pPr>
              <w:contextualSpacing/>
              <w:rPr>
                <w:b/>
                <w:bCs/>
                <w:lang w:val="da-DK"/>
              </w:rPr>
            </w:pPr>
            <w:r w:rsidRPr="00CC1258">
              <w:rPr>
                <w:b/>
                <w:sz w:val="18"/>
                <w:szCs w:val="18"/>
              </w:rPr>
              <w:t>Customer Posting Group</w:t>
            </w:r>
          </w:p>
        </w:tc>
      </w:tr>
      <w:tr w:rsidRPr="00FD3C3E" w:rsidR="008F5685" w:rsidTr="002D6633" w14:paraId="31B25B45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 w14:paraId="350CA430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 w14:paraId="41038BC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 UG/50102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No[1]" w:storeItemID="{1F3B8C6D-1499-4D53-8145-3C6EE876DE6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 w14:paraId="4016DA1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247646235"/>
            <w:placeholder>
              <w:docPart w:val="DefaultPlaceholder_-1854013440"/>
            </w:placeholder>
            <w15:dataBinding w:prefixMappings="xmlns:ns0='urn:microsoft-dynamics-nav/reports/Standard_Sales_Invoice_UG/50102/' " w:xpath="/ns0:NavWordReportXmlPart[1]/ns0:Header[1]/ns0:CustPostingGroup[1]" w:storeItemID="{1F3B8C6D-1499-4D53-8145-3C6EE876DE62}"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8F5685" w:rsidP="00D54DEE" w:rsidRDefault="00CC1258" w14:paraId="47B97B0C" w14:textId="7DA658CA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CustPostingGroup</w:t>
                </w:r>
              </w:p>
            </w:tc>
          </w:sdtContent>
        </w:sdt>
      </w:tr>
    </w:tbl>
    <w:sdt>
      <w:sdtPr>
        <w:alias w:val="#Nav: /Header/WorkDescriptionLines"/>
        <w:tag w:val="#Nav: Standard Sales - Invoice UG/50102"/>
        <w:id w:val="48119433"/>
        <w15:dataBinding w:prefixMappings="xmlns:ns0='urn:microsoft-dynamics-nav/reports/Standard Sales - Invoice UG/50102/'" w:xpath="/ns0:NavWordReportXmlPart[1]/ns0:Header[1]/ns0:WorkDescriptionLines" w:storeItemID="{1F3B8C6D-1499-4D53-8145-3C6EE876DE6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 UG/50102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 UG/50102/'" w:xpath="/ns0:NavWordReportXmlPart[1]/ns0:Header[1]/ns0:WorkDescriptionLines[1]/ns0:WorkDescriptionLine[1]" w:storeItemID="{1F3B8C6D-1499-4D53-8145-3C6EE876DE62}"/>
                <w:text/>
              </w:sdtPr>
              <w:sdtEndPr/>
              <w:sdtContent>
                <w:p w:rsidR="00D54DEE" w:rsidP="00CC1258" w:rsidRDefault="00A4704F" w14:paraId="22642CBA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421FACBD" w14:textId="77777777">
        <w:trPr>
          <w:trHeight w:val="544"/>
        </w:trPr>
        <w:sdt>
          <w:sdtPr>
            <w:alias w:val="#Nav: /Header/Line/JobTaskNo_Lbl"/>
            <w:tag w:val="#Nav: Standard Sales - Invoice UG/50102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Line[1]/ns0:JobTaskNo_Lbl[1]" w:storeItemID="{1F3B8C6D-1499-4D53-8145-3C6EE876DE6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78149A0F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 UG/50102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ItemNo_Line_Lbl[1]" w:storeItemID="{1F3B8C6D-1499-4D53-8145-3C6EE876DE6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9671E0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 UG/50102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Description_Line_Lbl[1]" w:storeItemID="{1F3B8C6D-1499-4D53-8145-3C6EE876DE6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13F7874D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 UG/50102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ShipmentDate_Line_Lbl[1]" w:storeItemID="{1F3B8C6D-1499-4D53-8145-3C6EE876DE6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1A0E5484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 UG/50102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Quantity_Line_Lbl[1]" w:storeItemID="{1F3B8C6D-1499-4D53-8145-3C6EE876DE6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2CD00A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7D9DEE8F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 Sales - Invoice UG/50102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UnitPrice_Lbl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ED5EE7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602B2C1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 Sales - Invoice UG/50102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VATPct_Line_Lbl[1]" w:storeItemID="{1F3B8C6D-1499-4D53-8145-3C6EE876DE6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73466F4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 UG/50102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 UG/50102/'" w:xpath="/ns0:NavWordReportXmlPart[1]/ns0:Header[1]/ns0:Line[1]/ns0:LineAmount_Line_Lbl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 w14:paraId="7027CE3B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58D3F812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5432998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3438220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687E9F3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5CAFDD8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61D31D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7B1BAE3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 w14:paraId="6FF75D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7FD867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 w14:paraId="2C0215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 w14:paraId="66F825EE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 UG/50102"/>
          <w:id w:val="1327254768"/>
          <w15:dataBinding w:prefixMappings="xmlns:ns0='urn:microsoft-dynamics-nav/reports/Standard Sales - Invoice UG/50102/'" w:xpath="/ns0:NavWordReportXmlPart[1]/ns0:Header[1]/ns0:Line" w:storeItemID="{1F3B8C6D-1499-4D53-8145-3C6EE876DE6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08CEDDF6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 UG/50102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 UG/50102/'" w:xpath="/ns0:NavWordReportXmlPart[1]/ns0:Header[1]/ns0:Line[1]/ns0:JobTaskNo[1]" w:storeItemID="{1F3B8C6D-1499-4D53-8145-3C6EE876DE6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CC1258" w:rsidRDefault="00307B54" w14:paraId="56E0B7DC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 UG/50102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 UG/50102/'" w:xpath="/ns0:NavWordReportXmlPart[1]/ns0:Header[1]/ns0:Line[1]/ns0:ItemNo_Line[1]" w:storeItemID="{1F3B8C6D-1499-4D53-8145-3C6EE876DE6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CC1258" w:rsidRDefault="00307B54" w14:paraId="05FA4D4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 UG/50102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 UG/50102/'" w:xpath="/ns0:NavWordReportXmlPart[1]/ns0:Header[1]/ns0:Line[1]/ns0:Description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CC1258" w:rsidRDefault="00307B54" w14:paraId="6E73C59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 UG/50102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Line[1]/ns0:ShipmentDate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CC1258" w:rsidRDefault="00307B54" w14:paraId="6A70AE3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 UG/50102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 UG/50102/'" w:xpath="/ns0:NavWordReportXmlPart[1]/ns0:Header[1]/ns0:Line[1]/ns0:Quantity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CC1258" w:rsidRDefault="00307B54" w14:paraId="7FD844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 UG/50102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 UG/50102/'" w:xpath="/ns0:NavWordReportXmlPart[1]/ns0:Header[1]/ns0:Line[1]/ns0:UnitOfMeasur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CC1258" w:rsidRDefault="00307B54" w14:paraId="26D5527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 UG/50102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 UG/50102/'" w:xpath="/ns0:NavWordReportXmlPart[1]/ns0:Header[1]/ns0:Line[1]/ns0:UnitPric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CC1258" w:rsidRDefault="00307B54" w14:paraId="60CA0E0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 UG/50102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 UG/50102/'" w:xpath="/ns0:NavWordReportXmlPart[1]/ns0:Header[1]/ns0:Line[1]/ns0:LineDiscountPercentTex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CC1258" w:rsidRDefault="00307B54" w14:paraId="4288F81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 UG/50102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 UG/50102/'" w:xpath="/ns0:NavWordReportXmlPart[1]/ns0:Header[1]/ns0:Line[1]/ns0:VATPc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CC1258" w:rsidRDefault="00307B54" w14:paraId="1BA334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 UG/50102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 UG/50102/'" w:xpath="/ns0:NavWordReportXmlPart[1]/ns0:Header[1]/ns0:Line[1]/ns0:LineAmount_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CC1258" w:rsidRDefault="00307B54" w14:paraId="5F277C0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48270E66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0325D4AD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5D5CAE10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478E8504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4191B5D5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0DF97BE2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371235DD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50A931E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05ED5EB7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7E57517E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76DE45C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 UG/50102"/>
          <w:id w:val="1981810996"/>
          <w15:dataBinding w:prefixMappings="xmlns:ns0='urn:microsoft-dynamics-nav/reports/Standard Sales - Invoice UG/50102/'" w:xpath="/ns0:NavWordReportXmlPart[1]/ns0:Header[1]/ns0:ReportTotalsLine" w:storeItemID="{1F3B8C6D-1499-4D53-8145-3C6EE876DE6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7FECFF49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1D6040B0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109E6D6B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28D84E4E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0D40D52A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0B3E6309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7369FB4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 UG/50102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Description_ReportTotals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CC1258" w:rsidRDefault="00307B54" w14:paraId="43D9B6A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 UG/50102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 UG/50102/'" w:xpath="/ns0:NavWordReportXmlPart[1]/ns0:Header[1]/ns0:ReportTotalsLine[1]/ns0:Amount_ReportTotalsLine[1]" w:storeItemID="{1F3B8C6D-1499-4D53-8145-3C6EE876DE6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CC1258" w:rsidRDefault="00307B54" w14:paraId="1241C34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047B7A74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420A8FD3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2A3C78AE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6CEE7BAE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140BC590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22A6E8D3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783EB360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18746A14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45165303" w14:textId="77777777">
            <w:pPr>
              <w:pStyle w:val="NoSpacing"/>
            </w:pPr>
          </w:p>
        </w:tc>
      </w:tr>
      <w:tr w:rsidRPr="00FD3C3E" w:rsidR="00307B54" w:rsidTr="002D6633" w14:paraId="4BAD49A3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101557E2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1DD9453B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3341B0E4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7A2BE71A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014DCD34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0C60801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 UG/50102"/>
            <w:id w:val="-274175886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Text[1]" w:storeItemID="{1F3B8C6D-1499-4D53-8145-3C6EE876DE62}"/>
            <w:text/>
          </w:sdtPr>
          <w:sdtEndPr/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682DC61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 UG/50102"/>
            <w:id w:val="1075086534"/>
            <w:placeholder>
              <w:docPart w:val="DefaultPlaceholder_-1854013440"/>
            </w:placeholder>
            <w:dataBinding w:prefixMappings="xmlns:ns0='urn:microsoft-dynamics-nav/reports/Standard Sales - Invoice UG/50102/'" w:xpath="/ns0:NavWordReportXmlPart[1]/ns0:Header[1]/ns0:Totals[1]/ns0:TotalAmountExclInclVAT[1]" w:storeItemID="{1F3B8C6D-1499-4D53-8145-3C6EE876DE6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 w14:paraId="3F160AE8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 UG/50102"/>
        <w:id w:val="-335309756"/>
        <w:placeholder>
          <w:docPart w:val="DefaultPlaceholder_-1854013440"/>
        </w:placeholder>
        <w:dataBinding w:prefixMappings="xmlns:ns0='urn:microsoft-dynamics-nav/reports/Standard Sales - Invoice UG/50102/'" w:xpath="/ns0:NavWordReportXmlPart[1]/ns0:Header[1]/ns0:RemainingAmountText[1]" w:storeItemID="{1F3B8C6D-1499-4D53-8145-3C6EE876DE62}"/>
        <w:text/>
      </w:sdtPr>
      <w:sdtEndPr/>
      <w:sdtContent>
        <w:p w:rsidRPr="002D6633" w:rsidR="00D54DEE" w:rsidP="002D6633" w:rsidRDefault="002D6633" w14:paraId="51EEC682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 UG/50102"/>
          <w:id w:val="-1502423256"/>
          <w15:dataBinding w:prefixMappings="xmlns:ns0='urn:microsoft-dynamics-nav/reports/Standard Sales - Invoice UG/50102/'" w:xpath="/ns0:NavWordReportXmlPart[1]/ns0:Header[1]/ns0:LineFee" w:storeItemID="{1F3B8C6D-1499-4D53-8145-3C6EE876DE6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1B107DF6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 UG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 UG/50102/'" w:xpath="/ns0:NavWordReportXmlPart[1]/ns0:Header[1]/ns0:LineFee[1]/ns0:LineFeeCaptionText[1]" w:storeItemID="{1F3B8C6D-1499-4D53-8145-3C6EE876DE62}"/>
                      <w:text/>
                    </w:sdtPr>
                    <w:sdtEndPr/>
                    <w:sdtContent>
                      <w:p w:rsidR="00D54DEE" w:rsidP="00CC1258" w:rsidRDefault="00D54DEE" w14:paraId="50425054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2BCF8DE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 UG/50102"/>
        <w:id w:val="940566818"/>
        <w15:dataBinding w:prefixMappings="xmlns:ns0='urn:microsoft-dynamics-nav/reports/Standard Sales - Invoice UG/50102/'" w:xpath="/ns0:NavWordReportXmlPart[1]/ns0:Header[1]/ns0:PaymentReportingArgument" w:storeItemID="{1F3B8C6D-1499-4D53-8145-3C6EE876DE6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 UG/50102"/>
                <w:id w:val="-804161553"/>
                <w:showingPlcHdr/>
                <w:dataBinding w:prefixMappings="xmlns:ns0='urn:microsoft-dynamics-nav/reports/Standard Sales - Invoice UG/50102/'" w:xpath="/ns0:NavWordReportXmlPart[1]/ns0:Header[1]/ns0:PaymentReportingArgument[1]/ns0:PaymentServiceLogo[1]" w:storeItemID="{1F3B8C6D-1499-4D53-8145-3C6EE876DE62}"/>
                <w:picture/>
              </w:sdtPr>
              <w:sdtEndPr/>
              <w:sdtContent>
                <w:p w:rsidR="00123A7D" w:rsidP="00CC1258" w:rsidRDefault="001700B5" w14:paraId="06A446D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936CA2F" wp14:editId="55F7403E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 UG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 UG/50102/'" w:xpath="/ns0:NavWordReportXmlPart[1]/ns0:Header[1]/ns0:PaymentReportingArgument[1]/ns0:PaymentServiceText_Url[1]" w:storeItemID="{1F3B8C6D-1499-4D53-8145-3C6EE876DE62}"/>
                <w:text/>
              </w:sdtPr>
              <w:sdtEndPr/>
              <w:sdtContent>
                <w:p w:rsidRPr="00123A7D" w:rsidR="00245B0E" w:rsidP="00CC1258" w:rsidRDefault="00123A7D" w14:paraId="673DCEE3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3C2C" w:rsidP="00E40C63" w:rsidRDefault="00C13C2C" w14:paraId="1D4AE25D" w14:textId="77777777">
      <w:pPr>
        <w:spacing w:after="0"/>
      </w:pPr>
      <w:r>
        <w:separator/>
      </w:r>
    </w:p>
  </w:endnote>
  <w:endnote w:type="continuationSeparator" w:id="0">
    <w:p w:rsidR="00C13C2C" w:rsidP="00E40C63" w:rsidRDefault="00C13C2C" w14:paraId="516D048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254B31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487D362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296847DE" w14:textId="77777777">
            <w:sdt>
              <w:sdtPr>
                <w:rPr>
                  <w:lang w:val="da-DK"/>
                </w:rPr>
                <w:alias w:val="#Nav: /Header/CompanyLegalStatement"/>
                <w:tag w:val="#Nav: Standard Sales - Invoice UG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 UG/50102/'" w:xpath="/ns0:NavWordReportXmlPart[1]/ns0:Header[1]/ns0:CompanyLegalStatement[1]" w:storeItemID="{1F3B8C6D-1499-4D53-8145-3C6EE876DE6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AC9590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099D4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693C187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2D54654E" w14:textId="77777777">
      <w:sdt>
        <w:sdtPr>
          <w:rPr>
            <w:lang w:val="da-DK"/>
          </w:rPr>
          <w:alias w:val="#Nav: /Header/CompanyLegalStatement"/>
          <w:tag w:val="#Nav: Standard Sales - Invoice UG/50102"/>
          <w:id w:val="1896625259"/>
          <w:placeholder>
            <w:docPart w:val="054778FD3B804B0395E33E0348229CE9"/>
          </w:placeholder>
          <w:dataBinding w:prefixMappings="xmlns:ns0='urn:microsoft-dynamics-nav/reports/Standard Sales - Invoice UG/50102/'" w:xpath="/ns0:NavWordReportXmlPart[1]/ns0:Header[1]/ns0:CompanyLegalStatement[1]" w:storeItemID="{1F3B8C6D-1499-4D53-8145-3C6EE876DE6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5010BDF6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5F4FB7B5" w14:textId="77777777">
      <w:sdt>
        <w:sdtPr>
          <w:alias w:val="#Nav: /Header/CompanyVATRegistrationNo_Lbl"/>
          <w:tag w:val="#Nav: Standard Sales - Invoice UG/50102"/>
          <w:id w:val="1000698169"/>
          <w:placeholder>
            <w:docPart w:val="5B0A98CDBECA4FC3BC7918DD25E7F753"/>
          </w:placeholder>
          <w:dataBinding w:prefixMappings="xmlns:ns0='urn:microsoft-dynamics-nav/reports/Standard Sales - Invoice UG/50102/'" w:xpath="/ns0:NavWordReportXmlPart[1]/ns0:Header[1]/ns0:CompanyVATRegistrationNo_Lbl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19BF1A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 UG/50102"/>
          <w:id w:val="649635640"/>
          <w:placeholder>
            <w:docPart w:val="DefaultPlaceholder_-1854013440"/>
          </w:placeholder>
          <w:dataBinding w:prefixMappings="xmlns:ns0='urn:microsoft-dynamics-nav/reports/Standard Sales - Invoice UG/50102/'" w:xpath="/ns0:NavWordReportXmlPart[1]/ns0:Header[1]/ns0:HomePage_Lbl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962B71" w14:paraId="535A580D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 UG/50102"/>
          <w:id w:val="560367384"/>
          <w:placeholder>
            <w:docPart w:val="A81DB1F39E204D46A84F95F9F080C66B"/>
          </w:placeholder>
          <w:dataBinding w:prefixMappings="xmlns:ns0='urn:microsoft-dynamics-nav/reports/Standard Sales - Invoice UG/50102/'" w:xpath="/ns0:NavWordReportXmlPart[1]/ns0:Header[1]/ns0:CompanyPhoneNo_Lbl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BF0D26C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 UG/50102"/>
          <w:id w:val="-272474917"/>
          <w:placeholder>
            <w:docPart w:val="7F8B9C0B253F40E1A624578D9A23ECDD"/>
          </w:placeholder>
          <w:dataBinding w:prefixMappings="xmlns:ns0='urn:microsoft-dynamics-nav/reports/Standard Sales - Invoice UG/50102/'" w:xpath="/ns0:NavWordReportXmlPart[1]/ns0:Header[1]/ns0:EMail_Header_Lb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70C5620E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4EE62BC" w14:textId="77777777">
      <w:sdt>
        <w:sdtPr>
          <w:alias w:val="#Nav: /Header/CompanyVATRegistrationNo"/>
          <w:tag w:val="#Nav: Standard Sales - Invoice UG/50102"/>
          <w:id w:val="-1968960596"/>
          <w:placeholder>
            <w:docPart w:val="542B45161D324E28AEE5E66E927497EC"/>
          </w:placeholder>
          <w:dataBinding w:prefixMappings="xmlns:ns0='urn:microsoft-dynamics-nav/reports/Standard Sales - Invoice UG/50102/'" w:xpath="/ns0:NavWordReportXmlPart[1]/ns0:Header[1]/ns0:CompanyVATRegistrationNo[1]" w:storeItemID="{1F3B8C6D-1499-4D53-8145-3C6EE876DE6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047881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 UG/50102"/>
          <w:id w:val="412437649"/>
          <w:placeholder>
            <w:docPart w:val="67B453FC7B04421CBE247EE125419382"/>
          </w:placeholder>
          <w:dataBinding w:prefixMappings="xmlns:ns0='urn:microsoft-dynamics-nav/reports/Standard Sales - Invoice UG/50102/'" w:xpath="/ns0:NavWordReportXmlPart[1]/ns0:Header[1]/ns0:CompanyHomePage[1]" w:storeItemID="{1F3B8C6D-1499-4D53-8145-3C6EE876DE6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33C1B45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 UG/50102"/>
          <w:id w:val="-1162540195"/>
          <w:placeholder>
            <w:docPart w:val="4FD74BEB63934A8DB0749BA4D6B083ED"/>
          </w:placeholder>
          <w:dataBinding w:prefixMappings="xmlns:ns0='urn:microsoft-dynamics-nav/reports/Standard Sales - Invoice UG/50102/'" w:xpath="/ns0:NavWordReportXmlPart[1]/ns0:Header[1]/ns0:CompanyPhoneNo[1]" w:storeItemID="{1F3B8C6D-1499-4D53-8145-3C6EE876DE6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3EEDBCA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 UG/50102"/>
          <w:id w:val="860396444"/>
          <w:placeholder>
            <w:docPart w:val="54068B715CF34F89A307530FB3EFB91B"/>
          </w:placeholder>
          <w:dataBinding w:prefixMappings="xmlns:ns0='urn:microsoft-dynamics-nav/reports/Standard Sales - Invoice UG/50102/'" w:xpath="/ns0:NavWordReportXmlPart[1]/ns0:Header[1]/ns0:CompanyEMai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0D72B74B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6002E80" w14:textId="77777777">
      <w:sdt>
        <w:sdtPr>
          <w:alias w:val="#Nav: /Header/CompanyBankName"/>
          <w:tag w:val="#Nav: Standard Sales - Invoice UG/50102"/>
          <w:id w:val="536472809"/>
          <w:placeholder>
            <w:docPart w:val="AF51C37BE9C544C0B02CEF6870C757E4"/>
          </w:placeholder>
          <w:dataBinding w:prefixMappings="xmlns:ns0='urn:microsoft-dynamics-nav/reports/Standard Sales - Invoice UG/50102/'" w:xpath="/ns0:NavWordReportXmlPart[1]/ns0:Header[1]/ns0:CompanyBankName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84E796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 UG/50102"/>
          <w:id w:val="72087598"/>
          <w:placeholder>
            <w:docPart w:val="8BB73B2AFE6D4228987D25F8338CE8D7"/>
          </w:placeholder>
          <w:dataBinding w:prefixMappings="xmlns:ns0='urn:microsoft-dynamics-nav/reports/Standard Sales - Invoice UG/50102/'" w:xpath="/ns0:NavWordReportXmlPart[1]/ns0:Header[1]/ns0:CompanyIBAN_Lbl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594134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 UG/50102"/>
          <w:id w:val="-687442409"/>
          <w:placeholder>
            <w:docPart w:val="07CDFF1FA1804FACA6815EAA30AEA205"/>
          </w:placeholder>
          <w:dataBinding w:prefixMappings="xmlns:ns0='urn:microsoft-dynamics-nav/reports/Standard Sales - Invoice UG/50102/'" w:xpath="/ns0:NavWordReportXmlPart[1]/ns0:Header[1]/ns0:CompanySWIFT_Lbl[1]" w:storeItemID="{1F3B8C6D-1499-4D53-8145-3C6EE876DE6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1CB345E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 UG/50102"/>
          <w:id w:val="-1395651447"/>
          <w:placeholder>
            <w:docPart w:val="C6D430F265AB42D5A18429D7044A0AD9"/>
          </w:placeholder>
          <w:dataBinding w:prefixMappings="xmlns:ns0='urn:microsoft-dynamics-nav/reports/Standard Sales - Invoice UG/50102/'" w:xpath="/ns0:NavWordReportXmlPart[1]/ns0:Header[1]/ns0:CompanyGiroNo_Lbl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48CBB75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7745BFB" w14:textId="77777777">
      <w:tc>
        <w:tcPr>
          <w:tcW w:w="1250" w:type="pct"/>
        </w:tcPr>
        <w:p w:rsidRPr="00F83594" w:rsidR="00C43401" w:rsidP="005C497A" w:rsidRDefault="00C13C2C" w14:paraId="1004CAC8" w14:textId="77777777">
          <w:pPr>
            <w:pStyle w:val="NoSpacing"/>
          </w:pPr>
          <w:sdt>
            <w:sdtPr>
              <w:alias w:val="#Nav: /Header/CompanyBankBranchNo"/>
              <w:tag w:val="#Nav: Standard Sales - Invoice UG/50102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 UG/50102/'" w:xpath="/ns0:NavWordReportXmlPart[1]/ns0:Header[1]/ns0:CompanyBankBranchNo[1]" w:storeItemID="{1F3B8C6D-1499-4D53-8145-3C6EE876DE6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 UG/50102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 UG/50102/'" w:xpath="/ns0:NavWordReportXmlPart[1]/ns0:Header[1]/ns0:CompanyBankAccountNo[1]" w:storeItemID="{1F3B8C6D-1499-4D53-8145-3C6EE876DE6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 UG/50102"/>
          <w:id w:val="513045610"/>
          <w:placeholder>
            <w:docPart w:val="EFC7A9B9C4594CF8B0D6449E717EF56F"/>
          </w:placeholder>
          <w:dataBinding w:prefixMappings="xmlns:ns0='urn:microsoft-dynamics-nav/reports/Standard Sales - Invoice UG/50102/'" w:xpath="/ns0:NavWordReportXmlPart[1]/ns0:Header[1]/ns0:CompanyIBAN[1]" w:storeItemID="{1F3B8C6D-1499-4D53-8145-3C6EE876DE6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2E40BD0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 UG/50102"/>
          <w:id w:val="1536079020"/>
          <w:placeholder>
            <w:docPart w:val="A3D56298C27C447A84E225A91C2B10E0"/>
          </w:placeholder>
          <w:dataBinding w:prefixMappings="xmlns:ns0='urn:microsoft-dynamics-nav/reports/Standard Sales - Invoice UG/50102/'" w:xpath="/ns0:NavWordReportXmlPart[1]/ns0:Header[1]/ns0:CompanySWIFT[1]" w:storeItemID="{1F3B8C6D-1499-4D53-8145-3C6EE876DE6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1A5E409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 UG/50102"/>
          <w:id w:val="-1971888300"/>
          <w:placeholder>
            <w:docPart w:val="7854EDE10DC34A08B41378DE66AE7F7B"/>
          </w:placeholder>
          <w:dataBinding w:prefixMappings="xmlns:ns0='urn:microsoft-dynamics-nav/reports/Standard Sales - Invoice UG/50102/'" w:xpath="/ns0:NavWordReportXmlPart[1]/ns0:Header[1]/ns0:CompanyGiroNo[1]" w:storeItemID="{1F3B8C6D-1499-4D53-8145-3C6EE876DE6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7429ECF5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15F9721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3C2C" w:rsidP="00E40C63" w:rsidRDefault="00C13C2C" w14:paraId="20D46E9B" w14:textId="77777777">
      <w:pPr>
        <w:spacing w:after="0"/>
      </w:pPr>
      <w:r>
        <w:separator/>
      </w:r>
    </w:p>
  </w:footnote>
  <w:footnote w:type="continuationSeparator" w:id="0">
    <w:p w:rsidR="00C13C2C" w:rsidP="00E40C63" w:rsidRDefault="00C13C2C" w14:paraId="7B0D203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62B71" w:rsidRDefault="00962B71" w14:paraId="1D211D6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40D4B87" w14:textId="77777777">
      <w:tc>
        <w:tcPr>
          <w:tcW w:w="2929" w:type="pct"/>
        </w:tcPr>
        <w:p w:rsidRPr="00C43401" w:rsidR="00C43401" w:rsidP="00C43401" w:rsidRDefault="00C13C2C" w14:paraId="742FA5B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 UG/50102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Title_Lbl[1]" w:storeItemID="{1F3B8C6D-1499-4D53-8145-3C6EE876DE6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 UG/50102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DocumentNo[1]" w:storeItemID="{1F3B8C6D-1499-4D53-8145-3C6EE876DE6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 UG/50102/'" w:xpath="/ns0:NavWordReportXmlPart[1]/ns0:Header[1]/ns0:DocumentDate[1]" w:storeItemID="{1F3B8C6D-1499-4D53-8145-3C6EE876DE62}"/>
            <w:text/>
          </w:sdtPr>
          <w:sdtEndPr/>
          <w:sdtContent>
            <w:p w:rsidR="00C43401" w:rsidP="00C43401" w:rsidRDefault="00C43401" w14:paraId="62F5169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13C2C" w14:paraId="6F6FEF20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 UG/50102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 UG/50102/'" w:xpath="/ns0:NavWordReportXmlPart[1]/ns0:Header[1]/ns0:Page_Lbl[1]" w:storeItemID="{1F3B8C6D-1499-4D53-8145-3C6EE876DE6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43583C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D17328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627AB612" w14:textId="77777777">
      <w:tc>
        <w:tcPr>
          <w:tcW w:w="2929" w:type="pct"/>
        </w:tcPr>
        <w:p w:rsidRPr="00204F31" w:rsidR="00C43401" w:rsidP="00C43401" w:rsidRDefault="00C13C2C" w14:paraId="17C280CD" w14:textId="77777777">
          <w:pPr>
            <w:pStyle w:val="Title"/>
          </w:pPr>
          <w:sdt>
            <w:sdtPr>
              <w:alias w:val="#Nav: /Header/DocumentTitle_Lbl"/>
              <w:tag w:val="#Nav: Standard Sales - Invoice UG/50102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Title_Lbl[1]" w:storeItemID="{1F3B8C6D-1499-4D53-8145-3C6EE876DE6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 UG/50102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DocumentNo[1]" w:storeItemID="{1F3B8C6D-1499-4D53-8145-3C6EE876DE6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 UG/50102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 UG/50102/'" w:xpath="/ns0:NavWordReportXmlPart[1]/ns0:Header[1]/ns0:DocumentDate[1]" w:storeItemID="{1F3B8C6D-1499-4D53-8145-3C6EE876DE62}"/>
            <w:text/>
          </w:sdtPr>
          <w:sdtEndPr/>
          <w:sdtContent>
            <w:p w:rsidR="00C43401" w:rsidP="00C43401" w:rsidRDefault="00C43401" w14:paraId="1BD3FED5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13C2C" w14:paraId="2EE3FA5C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 UG/50102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 UG/50102/'" w:xpath="/ns0:NavWordReportXmlPart[1]/ns0:Header[1]/ns0:Page_Lbl[1]" w:storeItemID="{1F3B8C6D-1499-4D53-8145-3C6EE876DE6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7B08721C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13C2C" w14:paraId="0E0EA27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 UG/50102"/>
              <w:id w:val="795027538"/>
              <w:dataBinding w:prefixMappings="xmlns:ns0='urn:microsoft-dynamics-nav/reports/Standard Sales - Invoice UG/50102/'" w:xpath="/ns0:NavWordReportXmlPart[1]/ns0:Header[1]/ns0:CompanyPicture[1]" w:storeItemID="{1F3B8C6D-1499-4D53-8145-3C6EE876DE6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66833C9" wp14:editId="66975B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18A7B56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13C2C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C1258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5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ca30c2580a14f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3685A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  U G / 5 0 1 0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C u s t P o s t i n g G r o u p > C u s t P o s t i n g G r o u p < / C u s t P o s t i n g G r o u p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2020-05-21T01:10:00Z</dcterms:modified>
</cp:coreProperties>
</file>