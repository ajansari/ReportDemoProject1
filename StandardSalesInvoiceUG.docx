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- Invoice UG/50102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 UG/50102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 UG/50102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- Invoice UG/50102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 UG/50102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- Invoice UG/50102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 UG/50102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- Invoice UG/50102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 UG/50102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- Invoice UG/50102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 UG/50102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- Invoice UG/50102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 UG/50102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- Invoice UG/50102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 UG/50102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 UG/501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 UG/50102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 UG/501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 UG/50102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- Invoice UG/50102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 UG/50102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- Invoice UG/50102"/>
            <w:id w:val="-1565866003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Invoice UG/50102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 UG/50102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 UG/50102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 UG/50102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 UG/50102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 UG/50102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- Invoice UG/50102"/>
            <w:id w:val="-1585905481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Invoice UG/50102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 UG/50102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 UG/50102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 UG/50102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 UG/50102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 UG/50102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- Invoice UG/50102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 UG/50102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 UG/50102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 UG/50102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 UG/50102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 UG/50102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 UG/50102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 UG/50102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- Invoice UG/50102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 UG/50102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 UG/50102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 UG/50102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 UG/50102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 UG/50102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 UG/50102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 UG/50102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 UG/50102"/>
            <w:id w:val="-189449573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 UG/50102"/>
            <w:id w:val="1673217569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 UG/50102"/>
        <w:id w:val="48119433"/>
        <w15:dataBinding w:prefixMappings="xmlns:ns0='urn:microsoft-dynamics-nav/reports/Standard Sales - Invoice UG/50102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 UG/50102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- Invoice UG/50102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- Invoice UG/50102"/>
            <w:id w:val="-16395577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 UG/50102"/>
            <w:id w:val="771446451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 UG/50102"/>
            <w:id w:val="154539984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 UG/50102"/>
            <w:id w:val="-83322987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 UG/50102"/>
            <w:id w:val="616415257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- Invoice UG/50102"/>
            <w:id w:val="-152107923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- Invoice UG/50102"/>
            <w:id w:val="129124680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 UG/50102"/>
            <w:id w:val="1532234539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 UG/50102"/>
          <w:id w:val="1327254768"/>
          <w15:dataBinding w:prefixMappings="xmlns:ns0='urn:microsoft-dynamics-nav/reports/Standard Sales - Invoice UG/50102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 UG/50102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- Invoice UG/50102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 UG/50102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- Invoice UG/50102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 UG/50102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- Invoice UG/50102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 UG/50102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 UG/50102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- Invoice UG/50102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 UG/50102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- Invoice UG/50102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 UG/50102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- Invoice UG/50102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 UG/50102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- Invoice UG/50102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 UG/50102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- Invoice UG/50102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 UG/50102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- Invoice UG/50102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 UG/50102"/>
          <w:id w:val="1981810996"/>
          <w15:dataBinding w:prefixMappings="xmlns:ns0='urn:microsoft-dynamics-nav/reports/Standard Sales - Invoice UG/50102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 UG/50102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 UG/50102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- Invoice UG/50102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- Invoice UG/50102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 UG/50102"/>
        <w:id w:val="-335309756"/>
        <w:placeholder>
          <w:docPart w:val="DefaultPlaceholder_-1854013440"/>
        </w:placeholder>
        <w:dataBinding w:prefixMappings="xmlns:ns0='urn:microsoft-dynamics-nav/reports/Standard Sales - Invoice UG/50102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 UG/50102"/>
          <w:id w:val="-1502423256"/>
          <w15:dataBinding w:prefixMappings="xmlns:ns0='urn:microsoft-dynamics-nav/reports/Standard Sales - Invoice UG/50102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 UG/501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 UG/50102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 UG/50102"/>
        <w:id w:val="940566818"/>
        <w15:dataBinding w:prefixMappings="xmlns:ns0='urn:microsoft-dynamics-nav/reports/Standard Sales - Invoice UG/50102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 UG/50102"/>
                <w:id w:val="-804161553"/>
                <w:showingPlcHdr/>
                <w:dataBinding w:prefixMappings="xmlns:ns0='urn:microsoft-dynamics-nav/reports/Standard Sales - Invoice UG/50102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 UG/501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 UG/50102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 UG/501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 UG/50102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 UG/50102"/>
          <w:id w:val="1896625259"/>
          <w:placeholder>
            <w:docPart w:val="054778FD3B804B0395E33E0348229CE9"/>
          </w:placeholder>
          <w:dataBinding w:prefixMappings="xmlns:ns0='urn:microsoft-dynamics-nav/reports/Standard Sales - Invoice UG/50102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 UG/50102"/>
          <w:id w:val="1000698169"/>
          <w:placeholder>
            <w:docPart w:val="5B0A98CDBECA4FC3BC7918DD25E7F753"/>
          </w:placeholder>
          <w:dataBinding w:prefixMappings="xmlns:ns0='urn:microsoft-dynamics-nav/reports/Standard Sales - Invoice UG/50102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Invoice UG/50102"/>
          <w:id w:val="649635640"/>
          <w:placeholder>
            <w:docPart w:val="DefaultPlaceholder_-1854013440"/>
          </w:placeholder>
          <w:dataBinding w:prefixMappings="xmlns:ns0='urn:microsoft-dynamics-nav/reports/Standard Sales - Invoice UG/50102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Invoice UG/50102"/>
          <w:id w:val="560367384"/>
          <w:placeholder>
            <w:docPart w:val="A81DB1F39E204D46A84F95F9F080C66B"/>
          </w:placeholder>
          <w:dataBinding w:prefixMappings="xmlns:ns0='urn:microsoft-dynamics-nav/reports/Standard Sales - Invoice UG/50102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 UG/50102"/>
          <w:id w:val="-272474917"/>
          <w:placeholder>
            <w:docPart w:val="7F8B9C0B253F40E1A624578D9A23ECDD"/>
          </w:placeholder>
          <w:dataBinding w:prefixMappings="xmlns:ns0='urn:microsoft-dynamics-nav/reports/Standard Sales - Invoice UG/50102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 UG/50102"/>
          <w:id w:val="-1968960596"/>
          <w:placeholder>
            <w:docPart w:val="542B45161D324E28AEE5E66E927497EC"/>
          </w:placeholder>
          <w:dataBinding w:prefixMappings="xmlns:ns0='urn:microsoft-dynamics-nav/reports/Standard Sales - Invoice UG/50102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 UG/50102"/>
          <w:id w:val="412437649"/>
          <w:placeholder>
            <w:docPart w:val="67B453FC7B04421CBE247EE125419382"/>
          </w:placeholder>
          <w:dataBinding w:prefixMappings="xmlns:ns0='urn:microsoft-dynamics-nav/reports/Standard Sales - Invoice UG/50102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 UG/50102"/>
          <w:id w:val="-1162540195"/>
          <w:placeholder>
            <w:docPart w:val="4FD74BEB63934A8DB0749BA4D6B083ED"/>
          </w:placeholder>
          <w:dataBinding w:prefixMappings="xmlns:ns0='urn:microsoft-dynamics-nav/reports/Standard Sales - Invoice UG/50102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 UG/50102"/>
          <w:id w:val="860396444"/>
          <w:placeholder>
            <w:docPart w:val="54068B715CF34F89A307530FB3EFB91B"/>
          </w:placeholder>
          <w:dataBinding w:prefixMappings="xmlns:ns0='urn:microsoft-dynamics-nav/reports/Standard Sales - Invoice UG/50102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 UG/50102"/>
          <w:id w:val="536472809"/>
          <w:placeholder>
            <w:docPart w:val="AF51C37BE9C544C0B02CEF6870C757E4"/>
          </w:placeholder>
          <w:dataBinding w:prefixMappings="xmlns:ns0='urn:microsoft-dynamics-nav/reports/Standard Sales - Invoice UG/50102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 UG/50102"/>
          <w:id w:val="72087598"/>
          <w:placeholder>
            <w:docPart w:val="8BB73B2AFE6D4228987D25F8338CE8D7"/>
          </w:placeholder>
          <w:dataBinding w:prefixMappings="xmlns:ns0='urn:microsoft-dynamics-nav/reports/Standard Sales - Invoice UG/50102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 UG/50102"/>
          <w:id w:val="-687442409"/>
          <w:placeholder>
            <w:docPart w:val="07CDFF1FA1804FACA6815EAA30AEA205"/>
          </w:placeholder>
          <w:dataBinding w:prefixMappings="xmlns:ns0='urn:microsoft-dynamics-nav/reports/Standard Sales - Invoice UG/50102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 UG/50102"/>
          <w:id w:val="-1395651447"/>
          <w:placeholder>
            <w:docPart w:val="C6D430F265AB42D5A18429D7044A0AD9"/>
          </w:placeholder>
          <w:dataBinding w:prefixMappings="xmlns:ns0='urn:microsoft-dynamics-nav/reports/Standard Sales - Invoice UG/50102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- Invoice UG/50102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 UG/50102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 UG/50102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 UG/50102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 UG/50102"/>
          <w:id w:val="513045610"/>
          <w:placeholder>
            <w:docPart w:val="EFC7A9B9C4594CF8B0D6449E717EF56F"/>
          </w:placeholder>
          <w:dataBinding w:prefixMappings="xmlns:ns0='urn:microsoft-dynamics-nav/reports/Standard Sales - Invoice UG/50102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 UG/50102"/>
          <w:id w:val="1536079020"/>
          <w:placeholder>
            <w:docPart w:val="A3D56298C27C447A84E225A91C2B10E0"/>
          </w:placeholder>
          <w:dataBinding w:prefixMappings="xmlns:ns0='urn:microsoft-dynamics-nav/reports/Standard Sales - Invoice UG/50102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 UG/50102"/>
          <w:id w:val="-1971888300"/>
          <w:placeholder>
            <w:docPart w:val="7854EDE10DC34A08B41378DE66AE7F7B"/>
          </w:placeholder>
          <w:dataBinding w:prefixMappings="xmlns:ns0='urn:microsoft-dynamics-nav/reports/Standard Sales - Invoice UG/50102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 UG/50102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 UG/50102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 UG/50102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 UG/50102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 UG/50102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- Invoice UG/50102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 UG/50102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 UG/50102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 UG/50102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 UG/50102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 UG/50102"/>
              <w:id w:val="795027538"/>
              <w:dataBinding w:prefixMappings="xmlns:ns0='urn:microsoft-dynamics-nav/reports/Standard Sales - Invoice UG/50102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71199d541fc4d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  U G / 5 0 1 0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C u s t P o s t i n g G r o u p > C u s t P o s t i n g G r o u p < / C u s t P o s t i n g G r o u p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